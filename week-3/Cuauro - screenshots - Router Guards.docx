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05AC8C7A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Assignm</w:t>
      </w:r>
      <w:r w:rsidR="00C46F86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E767FF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E767FF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4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E767FF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Router Guards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07988770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Angular with TypeScript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2F73D6F9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E767FF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August 26,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266590ED" w:rsidR="00136CB8" w:rsidRDefault="00136CB8">
      <w:r>
        <w:br w:type="page"/>
      </w:r>
    </w:p>
    <w:p w14:paraId="21758E3F" w14:textId="69250E2A" w:rsidR="00212C89" w:rsidRDefault="00136CB8" w:rsidP="00212C89">
      <w:r w:rsidRPr="00136CB8">
        <w:rPr>
          <w:noProof/>
        </w:rPr>
        <w:lastRenderedPageBreak/>
        <w:drawing>
          <wp:inline distT="0" distB="0" distL="0" distR="0" wp14:anchorId="4D9D5BFD" wp14:editId="65E9F018">
            <wp:extent cx="5943600" cy="2192020"/>
            <wp:effectExtent l="0" t="0" r="0" b="0"/>
            <wp:docPr id="1063389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896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3778" w14:textId="11E9988D" w:rsidR="00136CB8" w:rsidRDefault="00136CB8" w:rsidP="00212C89">
      <w:r>
        <w:t>Initial page</w:t>
      </w:r>
    </w:p>
    <w:p w14:paraId="67D5145B" w14:textId="3DC7C932" w:rsidR="00136CB8" w:rsidRDefault="00136CB8" w:rsidP="00212C89">
      <w:r w:rsidRPr="00136CB8">
        <w:rPr>
          <w:noProof/>
        </w:rPr>
        <w:drawing>
          <wp:inline distT="0" distB="0" distL="0" distR="0" wp14:anchorId="347E6ADE" wp14:editId="55CB0698">
            <wp:extent cx="5943600" cy="2538095"/>
            <wp:effectExtent l="0" t="0" r="0" b="0"/>
            <wp:docPr id="2146153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534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D436" w14:textId="1C14B314" w:rsidR="00136CB8" w:rsidRDefault="00136CB8" w:rsidP="00212C89">
      <w:r>
        <w:t xml:space="preserve">Page after the Submit Button is </w:t>
      </w:r>
      <w:proofErr w:type="gramStart"/>
      <w:r>
        <w:t>pressed</w:t>
      </w:r>
      <w:proofErr w:type="gramEnd"/>
    </w:p>
    <w:p w14:paraId="2A6D891F" w14:textId="67F6394E" w:rsidR="00136CB8" w:rsidRDefault="00136CB8" w:rsidP="00212C89">
      <w:r w:rsidRPr="00136CB8">
        <w:rPr>
          <w:noProof/>
        </w:rPr>
        <w:drawing>
          <wp:inline distT="0" distB="0" distL="0" distR="0" wp14:anchorId="6C0141CC" wp14:editId="5827D93E">
            <wp:extent cx="5943600" cy="2221230"/>
            <wp:effectExtent l="0" t="0" r="0" b="7620"/>
            <wp:docPr id="1222302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024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E06A" w14:textId="11743945" w:rsidR="00136CB8" w:rsidRDefault="00136CB8" w:rsidP="00212C89">
      <w:r>
        <w:t xml:space="preserve">Page if ‘home’ address is manually entered in the address </w:t>
      </w:r>
      <w:proofErr w:type="gramStart"/>
      <w:r>
        <w:t>bar</w:t>
      </w:r>
      <w:proofErr w:type="gramEnd"/>
    </w:p>
    <w:p w14:paraId="658BDD99" w14:textId="16F8306F" w:rsidR="00136CB8" w:rsidRDefault="00136CB8" w:rsidP="00212C89">
      <w:r w:rsidRPr="00136CB8">
        <w:rPr>
          <w:noProof/>
        </w:rPr>
        <w:lastRenderedPageBreak/>
        <w:drawing>
          <wp:inline distT="0" distB="0" distL="0" distR="0" wp14:anchorId="4A66DCE1" wp14:editId="097463B7">
            <wp:extent cx="5943600" cy="1987550"/>
            <wp:effectExtent l="0" t="0" r="0" b="0"/>
            <wp:docPr id="1634550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504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18D7" w14:textId="4D960CFB" w:rsidR="00136CB8" w:rsidRDefault="00136CB8" w:rsidP="00212C89">
      <w:r>
        <w:t>Empty page if /about or /contact pages are entered manually into the address bar</w:t>
      </w:r>
    </w:p>
    <w:p w14:paraId="2618B447" w14:textId="77777777" w:rsidR="00136CB8" w:rsidRDefault="00136CB8" w:rsidP="00212C89"/>
    <w:sectPr w:rsidR="00136CB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AD974" w14:textId="77777777" w:rsidR="000B46A1" w:rsidRDefault="000B46A1" w:rsidP="00212C89">
      <w:pPr>
        <w:spacing w:after="0" w:line="240" w:lineRule="auto"/>
      </w:pPr>
      <w:r>
        <w:separator/>
      </w:r>
    </w:p>
  </w:endnote>
  <w:endnote w:type="continuationSeparator" w:id="0">
    <w:p w14:paraId="4115C7A6" w14:textId="77777777" w:rsidR="000B46A1" w:rsidRDefault="000B46A1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E1FE" w14:textId="77777777" w:rsidR="000B46A1" w:rsidRDefault="000B46A1" w:rsidP="00212C89">
      <w:pPr>
        <w:spacing w:after="0" w:line="240" w:lineRule="auto"/>
      </w:pPr>
      <w:r>
        <w:separator/>
      </w:r>
    </w:p>
  </w:footnote>
  <w:footnote w:type="continuationSeparator" w:id="0">
    <w:p w14:paraId="564FB522" w14:textId="77777777" w:rsidR="000B46A1" w:rsidRDefault="000B46A1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349731A7" w:rsidR="00212C89" w:rsidRDefault="00FD79AA">
    <w:pPr>
      <w:pStyle w:val="Header"/>
    </w:pPr>
    <w:r>
      <w:t xml:space="preserve">WEB </w:t>
    </w:r>
    <w:r w:rsidR="00D3476B">
      <w:t>42</w:t>
    </w:r>
    <w:r w:rsidR="00601609">
      <w:t>5</w:t>
    </w:r>
    <w:r>
      <w:t xml:space="preserve"> </w:t>
    </w:r>
    <w:r w:rsidR="00601609">
      <w:t>Angular with TypeScript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0B46A1"/>
    <w:rsid w:val="00136CB8"/>
    <w:rsid w:val="00153D07"/>
    <w:rsid w:val="001943FE"/>
    <w:rsid w:val="001972E9"/>
    <w:rsid w:val="00212C89"/>
    <w:rsid w:val="00333EE5"/>
    <w:rsid w:val="003C1E85"/>
    <w:rsid w:val="0040568A"/>
    <w:rsid w:val="0040709A"/>
    <w:rsid w:val="004A4695"/>
    <w:rsid w:val="00543C4D"/>
    <w:rsid w:val="00576B3B"/>
    <w:rsid w:val="00601609"/>
    <w:rsid w:val="00791BA5"/>
    <w:rsid w:val="007B3C4A"/>
    <w:rsid w:val="00896F55"/>
    <w:rsid w:val="00907270"/>
    <w:rsid w:val="009826C8"/>
    <w:rsid w:val="009C6161"/>
    <w:rsid w:val="009D7B20"/>
    <w:rsid w:val="00AC6259"/>
    <w:rsid w:val="00B52694"/>
    <w:rsid w:val="00B90331"/>
    <w:rsid w:val="00C46F86"/>
    <w:rsid w:val="00D3476B"/>
    <w:rsid w:val="00DB28A2"/>
    <w:rsid w:val="00E23ACA"/>
    <w:rsid w:val="00E538B0"/>
    <w:rsid w:val="00E60B25"/>
    <w:rsid w:val="00E767FF"/>
    <w:rsid w:val="00EE08E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9C79994B-EDE5-41A8-A412-27B4D24C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paragraph" w:styleId="ListParagraph">
    <w:name w:val="List Paragraph"/>
    <w:basedOn w:val="Normal"/>
    <w:uiPriority w:val="34"/>
    <w:qFormat/>
    <w:rsid w:val="00907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3</cp:revision>
  <dcterms:created xsi:type="dcterms:W3CDTF">2023-08-26T17:48:00Z</dcterms:created>
  <dcterms:modified xsi:type="dcterms:W3CDTF">2023-08-26T17:52:00Z</dcterms:modified>
</cp:coreProperties>
</file>