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5BF0C699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147F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4147F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4147F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Input Properties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A313E5F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0A5BDD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16,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3EFFD1E5" w:rsidR="004147F9" w:rsidRDefault="004147F9">
      <w:r>
        <w:br w:type="page"/>
      </w:r>
    </w:p>
    <w:p w14:paraId="772410C2" w14:textId="54220364" w:rsidR="00212C89" w:rsidRDefault="004147F9" w:rsidP="00212C89">
      <w:r w:rsidRPr="004147F9">
        <w:lastRenderedPageBreak/>
        <w:drawing>
          <wp:inline distT="0" distB="0" distL="0" distR="0" wp14:anchorId="37E8EA52" wp14:editId="43ED23A7">
            <wp:extent cx="5943600" cy="2699385"/>
            <wp:effectExtent l="0" t="0" r="0" b="5715"/>
            <wp:docPr id="129598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8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BC8" w14:textId="7CB7C3D4" w:rsidR="004147F9" w:rsidRDefault="00C52FCC" w:rsidP="00212C89">
      <w:r>
        <w:t>Initial page</w:t>
      </w:r>
    </w:p>
    <w:p w14:paraId="73335B0E" w14:textId="143910C4" w:rsidR="004147F9" w:rsidRDefault="004147F9">
      <w:r>
        <w:br w:type="page"/>
      </w:r>
    </w:p>
    <w:p w14:paraId="6C44D93C" w14:textId="1B3E0119" w:rsidR="004147F9" w:rsidRDefault="00D525C1" w:rsidP="00212C89">
      <w:r w:rsidRPr="00D525C1">
        <w:lastRenderedPageBreak/>
        <w:drawing>
          <wp:inline distT="0" distB="0" distL="0" distR="0" wp14:anchorId="34BCCAEA" wp14:editId="2C682291">
            <wp:extent cx="5943600" cy="2881630"/>
            <wp:effectExtent l="0" t="0" r="0" b="0"/>
            <wp:docPr id="208419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95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84E2" w14:textId="4982DA02" w:rsidR="00C52FCC" w:rsidRDefault="00C52FCC" w:rsidP="00212C89">
      <w:r>
        <w:t>Input two grades</w:t>
      </w:r>
    </w:p>
    <w:p w14:paraId="5C8FB516" w14:textId="1022F2D3" w:rsidR="00C52FCC" w:rsidRDefault="00C52FCC">
      <w:r>
        <w:br w:type="page"/>
      </w:r>
    </w:p>
    <w:p w14:paraId="27CA365C" w14:textId="297E4EBF" w:rsidR="00C52FCC" w:rsidRDefault="00C52FCC" w:rsidP="00212C89">
      <w:r w:rsidRPr="00C52FCC">
        <w:lastRenderedPageBreak/>
        <w:drawing>
          <wp:inline distT="0" distB="0" distL="0" distR="0" wp14:anchorId="6D9FC82E" wp14:editId="715DBE5C">
            <wp:extent cx="5943600" cy="2823210"/>
            <wp:effectExtent l="0" t="0" r="0" b="0"/>
            <wp:docPr id="1155238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85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D663" w14:textId="15236178" w:rsidR="00C52FCC" w:rsidRDefault="00C52FCC" w:rsidP="00212C89">
      <w:r>
        <w:t>Results displayed after calculation.</w:t>
      </w:r>
    </w:p>
    <w:p w14:paraId="20369AB2" w14:textId="1D6A53FC" w:rsidR="00C52FCC" w:rsidRDefault="00C52FCC" w:rsidP="00212C89"/>
    <w:sectPr w:rsidR="00C52F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CC6E" w14:textId="77777777" w:rsidR="00F91DAB" w:rsidRDefault="00F91DAB" w:rsidP="00212C89">
      <w:pPr>
        <w:spacing w:after="0" w:line="240" w:lineRule="auto"/>
      </w:pPr>
      <w:r>
        <w:separator/>
      </w:r>
    </w:p>
  </w:endnote>
  <w:endnote w:type="continuationSeparator" w:id="0">
    <w:p w14:paraId="1E45FEB8" w14:textId="77777777" w:rsidR="00F91DAB" w:rsidRDefault="00F91DAB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F31B" w14:textId="77777777" w:rsidR="00F91DAB" w:rsidRDefault="00F91DAB" w:rsidP="00212C89">
      <w:pPr>
        <w:spacing w:after="0" w:line="240" w:lineRule="auto"/>
      </w:pPr>
      <w:r>
        <w:separator/>
      </w:r>
    </w:p>
  </w:footnote>
  <w:footnote w:type="continuationSeparator" w:id="0">
    <w:p w14:paraId="0DBC8161" w14:textId="77777777" w:rsidR="00F91DAB" w:rsidRDefault="00F91DAB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A5BDD"/>
    <w:rsid w:val="000F0EEB"/>
    <w:rsid w:val="000F76FF"/>
    <w:rsid w:val="00153D07"/>
    <w:rsid w:val="001943FE"/>
    <w:rsid w:val="001972E9"/>
    <w:rsid w:val="00212C89"/>
    <w:rsid w:val="002200C1"/>
    <w:rsid w:val="002978BA"/>
    <w:rsid w:val="00333EE5"/>
    <w:rsid w:val="003C1E85"/>
    <w:rsid w:val="0040568A"/>
    <w:rsid w:val="0040709A"/>
    <w:rsid w:val="004147F9"/>
    <w:rsid w:val="004A4695"/>
    <w:rsid w:val="00543C4D"/>
    <w:rsid w:val="00576B3B"/>
    <w:rsid w:val="00601609"/>
    <w:rsid w:val="00791BA5"/>
    <w:rsid w:val="007B3C4A"/>
    <w:rsid w:val="00896F55"/>
    <w:rsid w:val="008F0AB1"/>
    <w:rsid w:val="00907270"/>
    <w:rsid w:val="009826C8"/>
    <w:rsid w:val="009C6161"/>
    <w:rsid w:val="00AC6259"/>
    <w:rsid w:val="00B52694"/>
    <w:rsid w:val="00B90331"/>
    <w:rsid w:val="00C46F86"/>
    <w:rsid w:val="00C52FCC"/>
    <w:rsid w:val="00D3476B"/>
    <w:rsid w:val="00D525C1"/>
    <w:rsid w:val="00DB28A2"/>
    <w:rsid w:val="00E23ACA"/>
    <w:rsid w:val="00E538B0"/>
    <w:rsid w:val="00E60B25"/>
    <w:rsid w:val="00EE08E7"/>
    <w:rsid w:val="00F91DAB"/>
    <w:rsid w:val="00F94C80"/>
    <w:rsid w:val="00FC754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3633BDE6-DDFF-4B25-B898-A6952B97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screenshots - GPA Calculator App.docx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2023-09-17T02:32:00Z</dcterms:created>
  <dcterms:modified xsi:type="dcterms:W3CDTF">2023-09-17T02:34:00Z</dcterms:modified>
</cp:coreProperties>
</file>