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294E" w14:textId="7A9E6C8F" w:rsidR="003C1E85" w:rsidRDefault="003C1E85"/>
    <w:p w14:paraId="2AB7B04C" w14:textId="63F3214F" w:rsidR="00212C89" w:rsidRDefault="00212C89"/>
    <w:p w14:paraId="0151BB67" w14:textId="378F20E1" w:rsidR="00212C89" w:rsidRDefault="00212C89"/>
    <w:p w14:paraId="08ED3601" w14:textId="0F3D7046" w:rsidR="00212C89" w:rsidRDefault="00212C89"/>
    <w:p w14:paraId="4308F1D7" w14:textId="493298BA" w:rsidR="00212C89" w:rsidRDefault="00212C89"/>
    <w:p w14:paraId="3519E652" w14:textId="3DA5ADF5" w:rsidR="00212C89" w:rsidRDefault="00212C89"/>
    <w:p w14:paraId="180F6580" w14:textId="21B59CA5" w:rsidR="00212C89" w:rsidRDefault="00212C89"/>
    <w:p w14:paraId="4F4721CF" w14:textId="76E8E10E" w:rsidR="00212C89" w:rsidRDefault="00212C89"/>
    <w:p w14:paraId="5F0ED4A3" w14:textId="57006979" w:rsidR="00212C89" w:rsidRDefault="00212C89"/>
    <w:p w14:paraId="45DB3540" w14:textId="0596C07B" w:rsidR="00212C89" w:rsidRDefault="00212C89"/>
    <w:p w14:paraId="0542D947" w14:textId="6EDBE824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Assignm</w:t>
      </w:r>
      <w:r w:rsidR="00C46F86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nt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F94C80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.</w:t>
      </w:r>
      <w:r w:rsidR="00F94C80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4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–</w:t>
      </w:r>
      <w:r w:rsidRPr="00434A37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F94C80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Dialogs</w:t>
      </w:r>
    </w:p>
    <w:p w14:paraId="118E96CD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Patrick Cuauro</w:t>
      </w:r>
    </w:p>
    <w:p w14:paraId="6ED89116" w14:textId="3EAFB1AA" w:rsidR="00212C89" w:rsidRDefault="00212C89"/>
    <w:p w14:paraId="23B372D9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Bellevue University</w:t>
      </w:r>
    </w:p>
    <w:p w14:paraId="3649AAA0" w14:textId="07988770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WEB </w:t>
      </w:r>
      <w:r w:rsidR="00D3476B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42</w:t>
      </w:r>
      <w:r w:rsidR="00601609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5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-3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07O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</w:t>
      </w:r>
      <w:r w:rsidR="00601609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Angular with TypeScript</w:t>
      </w:r>
    </w:p>
    <w:p w14:paraId="43239404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Professor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Krasso</w:t>
      </w:r>
    </w:p>
    <w:p w14:paraId="46F239C4" w14:textId="59DD0387" w:rsidR="00212C89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instrText xml:space="preserve"> DATE \@ "MMMM d, yyyy" </w:instrTex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separate"/>
      </w:r>
      <w:r w:rsidR="00F94C80">
        <w:rPr>
          <w:rFonts w:ascii="Times New Roman" w:eastAsia="Times New Roman" w:hAnsi="Times New Roman" w:cs="Times New Roman"/>
          <w:noProof/>
          <w:color w:val="000000"/>
          <w:kern w:val="3"/>
          <w:sz w:val="24"/>
          <w:szCs w:val="24"/>
        </w:rPr>
        <w:t>September 9, 2023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end"/>
      </w:r>
    </w:p>
    <w:p w14:paraId="753F8B64" w14:textId="05658C8A" w:rsidR="00F94C80" w:rsidRDefault="00F94C80">
      <w:r>
        <w:br w:type="page"/>
      </w:r>
    </w:p>
    <w:p w14:paraId="23CD4D7F" w14:textId="57DC7614" w:rsidR="00212C89" w:rsidRDefault="00F94C80" w:rsidP="008F0AB1">
      <w:pPr>
        <w:pStyle w:val="Heading1"/>
      </w:pPr>
      <w:r>
        <w:lastRenderedPageBreak/>
        <w:t>Screenshots from the In-n-Out</w:t>
      </w:r>
    </w:p>
    <w:p w14:paraId="389C9374" w14:textId="77777777" w:rsidR="008F0AB1" w:rsidRDefault="008F0AB1" w:rsidP="00212C89"/>
    <w:p w14:paraId="7B7FC139" w14:textId="77777777" w:rsidR="002200C1" w:rsidRDefault="008F0AB1" w:rsidP="002200C1">
      <w:r>
        <w:rPr>
          <w:noProof/>
        </w:rPr>
        <w:drawing>
          <wp:inline distT="0" distB="0" distL="0" distR="0" wp14:anchorId="6A6DE530" wp14:editId="1217B583">
            <wp:extent cx="5943600" cy="2846705"/>
            <wp:effectExtent l="0" t="0" r="0" b="0"/>
            <wp:docPr id="1441087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87040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DE90" w14:textId="3D2625AA" w:rsidR="008F0AB1" w:rsidRDefault="008F0AB1" w:rsidP="002200C1">
      <w:pPr>
        <w:pStyle w:val="Heading2"/>
      </w:pPr>
      <w:r>
        <w:t>Book list</w:t>
      </w:r>
    </w:p>
    <w:p w14:paraId="6A1140FF" w14:textId="77777777" w:rsidR="002200C1" w:rsidRDefault="002200C1" w:rsidP="002200C1"/>
    <w:p w14:paraId="66B704E2" w14:textId="77777777" w:rsidR="002200C1" w:rsidRDefault="008F0AB1" w:rsidP="002200C1">
      <w:r>
        <w:rPr>
          <w:noProof/>
        </w:rPr>
        <w:drawing>
          <wp:inline distT="0" distB="0" distL="0" distR="0" wp14:anchorId="0C6477BC" wp14:editId="58CED6EA">
            <wp:extent cx="5943600" cy="2693035"/>
            <wp:effectExtent l="0" t="0" r="0" b="0"/>
            <wp:docPr id="43639864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98640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5799" w14:textId="3F18AF85" w:rsidR="002200C1" w:rsidRDefault="002200C1" w:rsidP="002200C1">
      <w:pPr>
        <w:pStyle w:val="Heading2"/>
      </w:pPr>
      <w:r>
        <w:t>Dialog pop up 1</w:t>
      </w:r>
    </w:p>
    <w:p w14:paraId="2A4FCA58" w14:textId="77777777" w:rsidR="002200C1" w:rsidRDefault="002200C1" w:rsidP="002200C1"/>
    <w:p w14:paraId="23DED79E" w14:textId="77777777" w:rsidR="002200C1" w:rsidRDefault="008F0AB1" w:rsidP="00212C89">
      <w:r>
        <w:rPr>
          <w:noProof/>
        </w:rPr>
        <w:lastRenderedPageBreak/>
        <w:drawing>
          <wp:inline distT="0" distB="0" distL="0" distR="0" wp14:anchorId="4D7CC9A5" wp14:editId="585F3DB3">
            <wp:extent cx="5943600" cy="2810510"/>
            <wp:effectExtent l="0" t="0" r="0" b="8890"/>
            <wp:docPr id="36130894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08946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07B3" w14:textId="399FAC57" w:rsidR="002200C1" w:rsidRDefault="002200C1" w:rsidP="002200C1">
      <w:pPr>
        <w:pStyle w:val="Heading2"/>
      </w:pPr>
      <w:r>
        <w:t>Book Dialog pop up 2</w:t>
      </w:r>
    </w:p>
    <w:p w14:paraId="3E1C75C9" w14:textId="77777777" w:rsidR="002200C1" w:rsidRDefault="002200C1" w:rsidP="00212C89"/>
    <w:p w14:paraId="7B79B745" w14:textId="77777777" w:rsidR="002200C1" w:rsidRDefault="002200C1" w:rsidP="00212C89"/>
    <w:p w14:paraId="7D38D0FC" w14:textId="77777777" w:rsidR="002200C1" w:rsidRDefault="008F0AB1" w:rsidP="00212C89">
      <w:r>
        <w:rPr>
          <w:noProof/>
        </w:rPr>
        <w:drawing>
          <wp:inline distT="0" distB="0" distL="0" distR="0" wp14:anchorId="29D1036F" wp14:editId="4D91405E">
            <wp:extent cx="5943600" cy="3285490"/>
            <wp:effectExtent l="0" t="0" r="0" b="0"/>
            <wp:docPr id="205186286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62862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1372" w14:textId="69629258" w:rsidR="002200C1" w:rsidRDefault="002200C1" w:rsidP="002200C1">
      <w:pPr>
        <w:pStyle w:val="Heading2"/>
      </w:pPr>
      <w:r>
        <w:t>Contact</w:t>
      </w:r>
    </w:p>
    <w:p w14:paraId="4D668764" w14:textId="77777777" w:rsidR="002200C1" w:rsidRDefault="002200C1" w:rsidP="00212C89"/>
    <w:p w14:paraId="28CE1B39" w14:textId="7384EC34" w:rsidR="008F0AB1" w:rsidRDefault="008F0AB1" w:rsidP="00212C89">
      <w:r>
        <w:rPr>
          <w:noProof/>
        </w:rPr>
        <w:lastRenderedPageBreak/>
        <w:drawing>
          <wp:inline distT="0" distB="0" distL="0" distR="0" wp14:anchorId="0E4CB929" wp14:editId="22B67AC9">
            <wp:extent cx="5943600" cy="3132455"/>
            <wp:effectExtent l="0" t="0" r="0" b="0"/>
            <wp:docPr id="18940888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8880" name="Picture 5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DE27" w14:textId="23526F06" w:rsidR="002200C1" w:rsidRDefault="002200C1" w:rsidP="002200C1">
      <w:pPr>
        <w:pStyle w:val="Heading2"/>
      </w:pPr>
      <w:r>
        <w:t>About</w:t>
      </w:r>
    </w:p>
    <w:p w14:paraId="5E38AEB6" w14:textId="77777777" w:rsidR="002200C1" w:rsidRDefault="002200C1" w:rsidP="00212C89"/>
    <w:p w14:paraId="13639D86" w14:textId="77777777" w:rsidR="002200C1" w:rsidRDefault="002200C1" w:rsidP="00212C89"/>
    <w:sectPr w:rsidR="002200C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EA86D" w14:textId="77777777" w:rsidR="00D03CF3" w:rsidRDefault="00D03CF3" w:rsidP="00212C89">
      <w:pPr>
        <w:spacing w:after="0" w:line="240" w:lineRule="auto"/>
      </w:pPr>
      <w:r>
        <w:separator/>
      </w:r>
    </w:p>
  </w:endnote>
  <w:endnote w:type="continuationSeparator" w:id="0">
    <w:p w14:paraId="096C4181" w14:textId="77777777" w:rsidR="00D03CF3" w:rsidRDefault="00D03CF3" w:rsidP="00212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4C15" w14:textId="27782994" w:rsidR="00212C89" w:rsidRDefault="00212C89">
    <w:pPr>
      <w:pStyle w:val="Footer"/>
    </w:pPr>
    <w:r>
      <w:t>Bellevue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BE197" w14:textId="77777777" w:rsidR="00D03CF3" w:rsidRDefault="00D03CF3" w:rsidP="00212C89">
      <w:pPr>
        <w:spacing w:after="0" w:line="240" w:lineRule="auto"/>
      </w:pPr>
      <w:r>
        <w:separator/>
      </w:r>
    </w:p>
  </w:footnote>
  <w:footnote w:type="continuationSeparator" w:id="0">
    <w:p w14:paraId="2D163E71" w14:textId="77777777" w:rsidR="00D03CF3" w:rsidRDefault="00D03CF3" w:rsidP="00212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E15F2" w14:textId="349731A7" w:rsidR="00212C89" w:rsidRDefault="00FD79AA">
    <w:pPr>
      <w:pStyle w:val="Header"/>
    </w:pPr>
    <w:r>
      <w:t xml:space="preserve">WEB </w:t>
    </w:r>
    <w:r w:rsidR="00D3476B">
      <w:t>42</w:t>
    </w:r>
    <w:r w:rsidR="00601609">
      <w:t>5</w:t>
    </w:r>
    <w:r>
      <w:t xml:space="preserve"> </w:t>
    </w:r>
    <w:r w:rsidR="00601609">
      <w:t>Angular with TypeScript</w:t>
    </w:r>
  </w:p>
  <w:p w14:paraId="04264E6B" w14:textId="77777777" w:rsidR="00212C89" w:rsidRDefault="00212C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89"/>
    <w:rsid w:val="00153D07"/>
    <w:rsid w:val="001943FE"/>
    <w:rsid w:val="001972E9"/>
    <w:rsid w:val="00212C89"/>
    <w:rsid w:val="002200C1"/>
    <w:rsid w:val="00333EE5"/>
    <w:rsid w:val="003C1E85"/>
    <w:rsid w:val="0040568A"/>
    <w:rsid w:val="0040709A"/>
    <w:rsid w:val="004A4695"/>
    <w:rsid w:val="00543C4D"/>
    <w:rsid w:val="00576B3B"/>
    <w:rsid w:val="00601609"/>
    <w:rsid w:val="00791BA5"/>
    <w:rsid w:val="007B3C4A"/>
    <w:rsid w:val="00896F55"/>
    <w:rsid w:val="008F0AB1"/>
    <w:rsid w:val="00907270"/>
    <w:rsid w:val="009826C8"/>
    <w:rsid w:val="009C6161"/>
    <w:rsid w:val="00AC6259"/>
    <w:rsid w:val="00B52694"/>
    <w:rsid w:val="00B90331"/>
    <w:rsid w:val="00C46F86"/>
    <w:rsid w:val="00D03CF3"/>
    <w:rsid w:val="00D3476B"/>
    <w:rsid w:val="00DB28A2"/>
    <w:rsid w:val="00E23ACA"/>
    <w:rsid w:val="00E538B0"/>
    <w:rsid w:val="00E60B25"/>
    <w:rsid w:val="00EE08E7"/>
    <w:rsid w:val="00F94C80"/>
    <w:rsid w:val="00FC7540"/>
    <w:rsid w:val="00F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F298"/>
  <w15:chartTrackingRefBased/>
  <w15:docId w15:val="{D010B736-8E9C-43CF-A803-2931281E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C89"/>
  </w:style>
  <w:style w:type="paragraph" w:styleId="Heading1">
    <w:name w:val="heading 1"/>
    <w:basedOn w:val="Normal"/>
    <w:next w:val="Normal"/>
    <w:link w:val="Heading1Char"/>
    <w:uiPriority w:val="9"/>
    <w:qFormat/>
    <w:rsid w:val="008F0A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89"/>
  </w:style>
  <w:style w:type="paragraph" w:styleId="Footer">
    <w:name w:val="footer"/>
    <w:basedOn w:val="Normal"/>
    <w:link w:val="Foot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89"/>
  </w:style>
  <w:style w:type="paragraph" w:styleId="ListParagraph">
    <w:name w:val="List Paragraph"/>
    <w:basedOn w:val="Normal"/>
    <w:uiPriority w:val="34"/>
    <w:qFormat/>
    <w:rsid w:val="009072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2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27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F0A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0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288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2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In-n-out-booksp3 Screenshots.docx</Template>
  <TotalTime>1</TotalTime>
  <Pages>4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Cuauro</dc:creator>
  <cp:keywords/>
  <dc:description/>
  <cp:lastModifiedBy>Patrick Cuauro</cp:lastModifiedBy>
  <cp:revision>2</cp:revision>
  <dcterms:created xsi:type="dcterms:W3CDTF">2023-09-09T22:56:00Z</dcterms:created>
  <dcterms:modified xsi:type="dcterms:W3CDTF">2023-09-09T22:56:00Z</dcterms:modified>
</cp:coreProperties>
</file>